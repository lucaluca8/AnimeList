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829C50F" w14:textId="77777777" w:rsidR="00A36CAC" w:rsidRPr="00A81B41" w:rsidRDefault="00D43CD0">
      <w:pPr>
        <w:rPr>
          <w:lang w:val="en-US"/>
        </w:rPr>
      </w:pPr>
      <w:r w:rsidRPr="00A81B41">
        <w:rPr>
          <w:lang w:val="en-US"/>
        </w:rPr>
        <w:t xml:space="preserve"> </w:t>
      </w:r>
      <w:r w:rsidRPr="00A81B41">
        <w:rPr>
          <w:lang w:val="en-US"/>
        </w:rPr>
        <w:tab/>
      </w:r>
    </w:p>
    <w:p w14:paraId="15797F82" w14:textId="77777777" w:rsidR="00A36CAC" w:rsidRPr="00A81B41" w:rsidRDefault="00A36CAC">
      <w:pPr>
        <w:rPr>
          <w:lang w:val="en-US"/>
        </w:rPr>
      </w:pPr>
    </w:p>
    <w:p w14:paraId="711D5466" w14:textId="77777777" w:rsidR="00A36CAC" w:rsidRPr="00A81B41" w:rsidRDefault="00A36CAC">
      <w:pPr>
        <w:rPr>
          <w:lang w:val="en-US"/>
        </w:rPr>
      </w:pPr>
    </w:p>
    <w:p w14:paraId="0D3BB369" w14:textId="77777777" w:rsidR="00A36CAC" w:rsidRPr="00A81B41" w:rsidRDefault="00A36CAC">
      <w:pPr>
        <w:rPr>
          <w:lang w:val="en-US"/>
        </w:rPr>
      </w:pPr>
    </w:p>
    <w:p w14:paraId="465E7B6A" w14:textId="77777777" w:rsidR="00A36CAC" w:rsidRPr="00A81B41" w:rsidRDefault="00A36CAC">
      <w:pPr>
        <w:rPr>
          <w:lang w:val="en-US"/>
        </w:rPr>
      </w:pPr>
    </w:p>
    <w:p w14:paraId="31B17B28" w14:textId="77777777" w:rsidR="00A36CAC" w:rsidRPr="00A81B41" w:rsidRDefault="00A36CAC">
      <w:pPr>
        <w:rPr>
          <w:lang w:val="en-US"/>
        </w:rPr>
      </w:pPr>
    </w:p>
    <w:p w14:paraId="00CE8BB8" w14:textId="77777777" w:rsidR="00A36CAC" w:rsidRPr="00A81B41" w:rsidRDefault="00D43CD0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A81B41">
        <w:rPr>
          <w:b/>
          <w:bCs/>
          <w:sz w:val="40"/>
          <w:szCs w:val="40"/>
          <w:lang w:val="en-US"/>
        </w:rPr>
        <w:t>Documentatia</w:t>
      </w:r>
      <w:proofErr w:type="spellEnd"/>
      <w:r w:rsidRPr="00A81B4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81B41">
        <w:rPr>
          <w:b/>
          <w:bCs/>
          <w:sz w:val="40"/>
          <w:szCs w:val="40"/>
          <w:lang w:val="en-US"/>
        </w:rPr>
        <w:t>Proiectului</w:t>
      </w:r>
      <w:proofErr w:type="spellEnd"/>
    </w:p>
    <w:p w14:paraId="0ED2D1B0" w14:textId="77777777" w:rsidR="00A36CAC" w:rsidRPr="00A81B41" w:rsidRDefault="00D43CD0">
      <w:pPr>
        <w:jc w:val="center"/>
        <w:rPr>
          <w:sz w:val="36"/>
          <w:szCs w:val="36"/>
          <w:lang w:val="en-US"/>
        </w:rPr>
      </w:pPr>
      <w:r w:rsidRPr="00A81B41">
        <w:rPr>
          <w:sz w:val="36"/>
          <w:szCs w:val="36"/>
          <w:lang w:val="en-US"/>
        </w:rPr>
        <w:t>-</w:t>
      </w:r>
      <w:proofErr w:type="spellStart"/>
      <w:r w:rsidRPr="00A81B41">
        <w:rPr>
          <w:sz w:val="36"/>
          <w:szCs w:val="36"/>
          <w:lang w:val="en-US"/>
        </w:rPr>
        <w:t>animeList</w:t>
      </w:r>
      <w:proofErr w:type="spellEnd"/>
      <w:r w:rsidRPr="00A81B41">
        <w:rPr>
          <w:sz w:val="36"/>
          <w:szCs w:val="36"/>
          <w:lang w:val="en-US"/>
        </w:rPr>
        <w:t>-</w:t>
      </w:r>
    </w:p>
    <w:p w14:paraId="48C2F720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7A8F4FB7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66F213C4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6FED42CE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7C28DBA8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467FC1EE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2E3F91B7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57C5F38B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601D0212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53E55FEE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219DFCD0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44F878C0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0B3D38A4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46B2ABB7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4F7277E7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756EAC63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31D83924" w14:textId="77777777" w:rsidR="00A36CAC" w:rsidRPr="00A81B41" w:rsidRDefault="00A36CAC">
      <w:pPr>
        <w:jc w:val="center"/>
        <w:rPr>
          <w:sz w:val="36"/>
          <w:szCs w:val="36"/>
          <w:lang w:val="en-US"/>
        </w:rPr>
      </w:pPr>
    </w:p>
    <w:p w14:paraId="4F14F890" w14:textId="77777777" w:rsidR="00A36CAC" w:rsidRPr="00A81B41" w:rsidRDefault="00A36CAC">
      <w:pPr>
        <w:jc w:val="center"/>
        <w:rPr>
          <w:i/>
          <w:iCs/>
          <w:sz w:val="36"/>
          <w:szCs w:val="36"/>
          <w:lang w:val="en-US"/>
        </w:rPr>
      </w:pPr>
    </w:p>
    <w:p w14:paraId="72908806" w14:textId="77777777" w:rsidR="00A36CAC" w:rsidRPr="00A81B41" w:rsidRDefault="00D43CD0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Prezentare</w:t>
      </w:r>
      <w:proofErr w:type="spellEnd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proiect</w:t>
      </w:r>
      <w:proofErr w:type="spellEnd"/>
    </w:p>
    <w:p w14:paraId="2DBF349C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1B5203D7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avut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vreodata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nevoie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despre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nu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gasit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tot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doreati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primul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search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? Sau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probabil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gasit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nu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portretizau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bine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lumea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care l-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vizionat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?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Credeti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anumite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merita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ajunga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populare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decat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sunt,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nu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aveti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idee cum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ajungeti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rezultat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?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prezentat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documentatie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raspunsul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probleme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acelasi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spectru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346A074D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Comunitatea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importanta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viata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animalelor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pamant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Totusi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spre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deosebire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animale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omul 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faca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dintr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comunitate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complexa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Am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avem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comunitati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micute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exemplu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cartierul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care ne-am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nascut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comunitati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scara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mare, cum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comunitatea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oamenilor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target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ultima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comunitate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intinde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suprafete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mbrii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putand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apartina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diferitor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tari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chiar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continente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Ce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facilitat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dezvoltare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comunitati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scara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larga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?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Dezvoltarea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tehnologiei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Oamenii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comunica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oricare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colt al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lumii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se pot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desi sun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t la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distanta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mii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kilometrii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departare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idee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construit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urmeaza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prezentat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jos.</w:t>
      </w:r>
      <w:proofErr w:type="spellEnd"/>
    </w:p>
    <w:p w14:paraId="62A6F7A7" w14:textId="3D792A3B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AnimeList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propune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aplicatie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cu </w:t>
      </w:r>
      <w:proofErr w:type="spellStart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continut</w:t>
      </w:r>
      <w:proofErr w:type="spellEnd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accesibil</w:t>
      </w:r>
      <w:proofErr w:type="spellEnd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cei</w:t>
      </w:r>
      <w:proofErr w:type="spellEnd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ce</w:t>
      </w:r>
      <w:proofErr w:type="spellEnd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isi</w:t>
      </w:r>
      <w:proofErr w:type="spellEnd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fac un cont</w:t>
      </w:r>
      <w:r w:rsidR="00FE5002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.</w:t>
      </w:r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1454B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</w:t>
      </w:r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="0051454B"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putea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acceseze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legate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chiar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editeze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sunt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incorect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scrise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precedent.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avea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complet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continutul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platformei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Adaugarea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distanta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ofera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ecesare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specificate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site,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ocupam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restul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asezarea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elementelor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etc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).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se pot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vedea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disponibile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site,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optiuni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sortari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rank,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alfa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betic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etc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).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search bar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permite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cautarea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coltul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dreapta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sus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afla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duce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‘’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About’’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a site-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ofera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legate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autorii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site-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contact,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cazul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plangerilor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3A77A3F9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importanta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controlul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complet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care il 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avand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conturile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celorlalti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utiliaztori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S-a ales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abordare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perm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independeta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completa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programului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programatorii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l-au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observa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evolutia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tot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reprezentand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experiment social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interesant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reusi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ajunga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compromis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legat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prezente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?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Bineinteles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initial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sterse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pura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invidie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chair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sigur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se v-a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ajunge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acord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comun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urma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ADA6D4A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89F5D97" w14:textId="4E8AD000" w:rsidR="00A36CAC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3E5A6CD6" w14:textId="2E0E299B" w:rsidR="00A81B41" w:rsidRDefault="00A81B41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705EED4E" w14:textId="77777777" w:rsidR="00A81B41" w:rsidRPr="00A81B41" w:rsidRDefault="00A81B41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4D63C0E" w14:textId="77777777" w:rsidR="00A36CAC" w:rsidRPr="00A81B41" w:rsidRDefault="00D43CD0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lastRenderedPageBreak/>
        <w:t>Tehnologii</w:t>
      </w:r>
      <w:proofErr w:type="spellEnd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folosite</w:t>
      </w:r>
      <w:proofErr w:type="spellEnd"/>
    </w:p>
    <w:p w14:paraId="49CAA287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7DC9ECC8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Stilizarea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proiectului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s-a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facut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ajutorul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>Bulma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Acesta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un </w:t>
      </w:r>
      <w:proofErr w:type="gramStart"/>
      <w:r w:rsidRPr="00A81B41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>open source</w:t>
      </w:r>
      <w:proofErr w:type="gramEnd"/>
      <w:r w:rsidRPr="00A81B41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CSS fram</w:t>
      </w:r>
      <w:r w:rsidRPr="00A81B41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>ework</w:t>
      </w:r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gratuit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care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ofera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componente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frontend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prestabilite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care sunt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usor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integrabile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direct in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interfata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web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dezvoltata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programator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 </w:t>
      </w:r>
    </w:p>
    <w:p w14:paraId="468DA965" w14:textId="77777777" w:rsidR="00A36CAC" w:rsidRPr="00A81B41" w:rsidRDefault="00D43CD0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De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ce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>Bulma</w:t>
      </w:r>
      <w:proofErr w:type="spellEnd"/>
      <w:r w:rsidRPr="00A81B4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? </w:t>
      </w:r>
    </w:p>
    <w:p w14:paraId="77C16341" w14:textId="7EBEF642" w:rsidR="00A36CAC" w:rsidRPr="00A81B41" w:rsidRDefault="00D43CD0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motivele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evidente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am ales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folosim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Bulma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accesibilitatea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Descarcarea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instalarea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framework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intuitiva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avand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multe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tutorial</w:t>
      </w:r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Bulma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instaleaza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printr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simpla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comanda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consola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nu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necesita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fisiere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sau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librarii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aditionale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5109A6BA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r w:rsidRPr="00A81B41">
        <w:rPr>
          <w:rFonts w:asciiTheme="minorHAnsi" w:hAnsiTheme="minorHAnsi" w:cstheme="minorHAnsi"/>
          <w:sz w:val="24"/>
          <w:szCs w:val="24"/>
        </w:rPr>
        <w:t xml:space="preserve">Un alt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motiv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alegerea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acestui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framework a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complexitatea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estetica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placuta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diferitelor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</w:rPr>
        <w:t>template</w:t>
      </w:r>
      <w:r w:rsidRPr="00A81B41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disponibile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.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De la simple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variabile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stilizare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elemente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UI,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search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bar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checkbox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input box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cotainere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imagini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Bulma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ofera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framework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usor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numeroase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optiuni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construirea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web.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exemplu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prezentat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meniul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sortare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prezent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implementarea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s-a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drop down menu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organizare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similara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majoritatea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deja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existen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vederea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facilitarii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intelegerii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catre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A40344" w14:textId="7E564465" w:rsidR="00A81B41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interesati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Bulma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doresc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aprofundeze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documentatia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oficiala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, link-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cautat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 </w:t>
      </w:r>
      <w:hyperlink r:id="rId6" w:history="1">
        <w:r w:rsidRPr="00A81B41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lang w:val="en-US"/>
          </w:rPr>
          <w:t>h</w:t>
        </w:r>
        <w:r w:rsidRPr="00A81B41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lang w:val="en-US"/>
          </w:rPr>
          <w:t>ttps://bulma.io</w:t>
        </w:r>
        <w:bookmarkStart w:id="0" w:name="_Hlt106539859"/>
        <w:bookmarkStart w:id="1" w:name="_Hlt106539860"/>
        <w:r w:rsidRPr="00A81B41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lang w:val="en-US"/>
          </w:rPr>
          <w:t>/</w:t>
        </w:r>
        <w:bookmarkEnd w:id="0"/>
        <w:bookmarkEnd w:id="1"/>
        <w:r w:rsidRPr="00A81B41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lang w:val="en-US"/>
          </w:rPr>
          <w:t>docume</w:t>
        </w:r>
        <w:bookmarkStart w:id="2" w:name="_Hlt106539832"/>
        <w:bookmarkStart w:id="3" w:name="_Hlt106539833"/>
        <w:r w:rsidRPr="00A81B41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lang w:val="en-US"/>
          </w:rPr>
          <w:t>n</w:t>
        </w:r>
        <w:bookmarkEnd w:id="2"/>
        <w:bookmarkEnd w:id="3"/>
        <w:r w:rsidRPr="00A81B41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lang w:val="en-US"/>
          </w:rPr>
          <w:t>tation/</w:t>
        </w:r>
      </w:hyperlink>
    </w:p>
    <w:p w14:paraId="2B7EB6C5" w14:textId="77777777" w:rsidR="00A81B41" w:rsidRPr="00A81B41" w:rsidRDefault="00A81B41">
      <w:pPr>
        <w:rPr>
          <w:rFonts w:asciiTheme="minorHAnsi" w:hAnsiTheme="minorHAnsi" w:cstheme="minorHAnsi"/>
          <w:sz w:val="24"/>
          <w:szCs w:val="24"/>
        </w:rPr>
      </w:pPr>
    </w:p>
    <w:p w14:paraId="33445F3C" w14:textId="7EFA306B" w:rsidR="00A36CAC" w:rsidRPr="00A81B41" w:rsidRDefault="00D43CD0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“Backend”</w:t>
      </w:r>
    </w:p>
    <w:p w14:paraId="32648348" w14:textId="77777777" w:rsidR="00FE5002" w:rsidRPr="00A81B41" w:rsidRDefault="00FE5002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</w:p>
    <w:p w14:paraId="48DED2C5" w14:textId="1A349872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</w:rPr>
        <w:t>Deoarece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am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dorit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facem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un site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contina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multitudine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despre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anime-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, am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avut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nevoie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o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baza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date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unde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stocam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toate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aceste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Toate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fake API-urile pe care le-am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gasit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fie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trebuiau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platite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fie nu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erau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active,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asa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ca am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decis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implementam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un API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folosind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fisier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</w:t>
      </w:r>
      <w:proofErr w:type="gramStart"/>
      <w:r w:rsidRPr="00A81B41">
        <w:rPr>
          <w:rFonts w:asciiTheme="minorHAnsi" w:hAnsiTheme="minorHAnsi" w:cstheme="minorHAnsi"/>
          <w:sz w:val="24"/>
          <w:szCs w:val="24"/>
        </w:rPr>
        <w:t>tip .JSON</w:t>
      </w:r>
      <w:proofErr w:type="gram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il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hostam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local</w:t>
      </w:r>
      <w:r w:rsidR="00FE5002" w:rsidRPr="00A81B4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</w:rPr>
        <w:t>Acesta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alcatuit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2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sectiuni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FE5002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care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pastreaza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toate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E5002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datele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acestora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E5002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Accounts</w:t>
      </w:r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care tine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evidenta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conturilor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utilizatorilor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fiecare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au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implementate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operatiile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CRUD </w:t>
      </w:r>
      <w:proofErr w:type="spellStart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>necesare</w:t>
      </w:r>
      <w:proofErr w:type="spellEnd"/>
      <w:r w:rsidR="00FE5002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2748AE81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deschider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prezentat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2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optiuni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logare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cont.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implementati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validatori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verifica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input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Daca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input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trec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validatori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adaugat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n API.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logare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implica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cautarea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username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parolei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introduse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in API.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cazul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sunt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gasite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trimis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2A5B43A9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optiunea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edita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sterge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anumit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legate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adauga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complet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A81B41">
        <w:rPr>
          <w:rFonts w:asciiTheme="minorHAnsi" w:hAnsiTheme="minorHAnsi" w:cstheme="minorHAnsi"/>
          <w:sz w:val="24"/>
          <w:szCs w:val="24"/>
        </w:rPr>
        <w:t xml:space="preserve"> Exact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aceleasi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optiuni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sunt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prezentate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cand vine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vorba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conturi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isi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modifica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datele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contului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chiar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sterge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cont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, cu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conditia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fie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introdus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</w:rPr>
        <w:t>username</w:t>
      </w:r>
      <w:r w:rsidRPr="00A81B41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implementarea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lastRenderedPageBreak/>
        <w:t>acestora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s-au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</w:rPr>
        <w:t>request</w:t>
      </w:r>
      <w:r w:rsidRPr="00A81B41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uirle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: GET,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</w:rPr>
        <w:t>read</w:t>
      </w:r>
      <w:r w:rsidRPr="00A81B41">
        <w:rPr>
          <w:rFonts w:asciiTheme="minorHAnsi" w:hAnsiTheme="minorHAnsi" w:cstheme="minorHAnsi"/>
          <w:sz w:val="24"/>
          <w:szCs w:val="24"/>
        </w:rPr>
        <w:t xml:space="preserve">, POST,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</w:rPr>
        <w:t>create</w:t>
      </w:r>
      <w:r w:rsidRPr="00A81B41">
        <w:rPr>
          <w:rFonts w:asciiTheme="minorHAnsi" w:hAnsiTheme="minorHAnsi" w:cstheme="minorHAnsi"/>
          <w:sz w:val="24"/>
          <w:szCs w:val="24"/>
        </w:rPr>
        <w:t xml:space="preserve">, PUT,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</w:rPr>
        <w:t>update</w:t>
      </w:r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DELETE, </w:t>
      </w:r>
      <w:proofErr w:type="spellStart"/>
      <w:r w:rsidRPr="00A81B41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</w:rPr>
        <w:t>delete</w:t>
      </w:r>
      <w:r w:rsidRPr="00A81B41">
        <w:rPr>
          <w:rFonts w:asciiTheme="minorHAnsi" w:hAnsiTheme="minorHAnsi" w:cstheme="minorHAnsi"/>
          <w:sz w:val="24"/>
          <w:szCs w:val="24"/>
        </w:rPr>
        <w:t>.</w:t>
      </w:r>
    </w:p>
    <w:p w14:paraId="0A3F7819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Tot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prezent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tabel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to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implementarea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s-a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mat-table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furnizata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Material Angular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Tabelul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serviciu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ii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permite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API.</w:t>
      </w:r>
    </w:p>
    <w:p w14:paraId="3FEF186B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288A9B2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FE2EFEC" w14:textId="77777777" w:rsidR="00A36CAC" w:rsidRPr="00A81B41" w:rsidRDefault="00D43CD0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Arhitectura</w:t>
      </w:r>
      <w:proofErr w:type="spellEnd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proiectului</w:t>
      </w:r>
      <w:proofErr w:type="spellEnd"/>
    </w:p>
    <w:p w14:paraId="201B1DE8" w14:textId="77777777" w:rsidR="00A36CAC" w:rsidRPr="00A81B41" w:rsidRDefault="00A36CAC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</w:p>
    <w:p w14:paraId="4B5719B5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Structura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poriectului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simp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intuitiva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fiind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compusa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module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Home-mod, Search-mod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Manage-mod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langa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module s-a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 xml:space="preserve">header,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>footer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>support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Cele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urma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sunt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compoenente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deoarece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h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eader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footer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apar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fiecare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web,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support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simpla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care nu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necesita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timp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incarcare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accesibila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orice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7821915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Motivul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structure pe 3 module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evitarea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incarc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arii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nefolositoare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astfel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realizand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>user-</w:t>
      </w:r>
      <w:proofErr w:type="spellStart"/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>experice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placut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lipsit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timpi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incarcare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colosali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5091CCA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Modulul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>Home-mod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cuprinde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log</w:t>
      </w:r>
      <w:proofErr w:type="gramEnd"/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in, register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validatorii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acestora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puse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deoarece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unt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similare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structura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demersul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site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arate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intra pe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acceseaza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register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creeaza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apoi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trimis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log in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Faptul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doua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apartin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aceluiasi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face 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timpi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incarcare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dintre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register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log in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inexistenti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9A222E9" w14:textId="77777777" w:rsidR="00A36CAC" w:rsidRPr="00A81B41" w:rsidRDefault="00A36CAC">
      <w:pPr>
        <w:tabs>
          <w:tab w:val="start" w:pos="133pt"/>
        </w:tabs>
        <w:rPr>
          <w:rFonts w:asciiTheme="minorHAnsi" w:hAnsiTheme="minorHAnsi" w:cstheme="minorHAnsi"/>
          <w:sz w:val="24"/>
          <w:szCs w:val="24"/>
        </w:rPr>
      </w:pPr>
    </w:p>
    <w:p w14:paraId="6C2220F4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Modulul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>Search-mod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contine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afisarea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detaliilor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fiecarui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incluse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functii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sortarea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listei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functie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rating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popularitate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studio.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doua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grupate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singur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deoarce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depinde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Ranking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list,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sensul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care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redirectionat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spre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cuprinde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reprezentativa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respectiv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descriere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actiunii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personajelor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folositoare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despre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selectat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Astfel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exclusiv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furnizate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catre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selectia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faptul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 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grupate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acelasi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face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transmiterea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date de la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cealalta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simpla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4572873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Modulul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 xml:space="preserve">Manage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cuprinde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manage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account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manage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care sunt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similare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design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functionalitate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cuprind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>update</w:t>
      </w:r>
      <w:r w:rsidRPr="00A81B4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>delete</w:t>
      </w:r>
      <w:r w:rsidRPr="00A81B4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operatiile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CRUD-urile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‘’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date’’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furnizata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API.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considerat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faptul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performanta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nu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afectata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daca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odata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manage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account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initializa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manage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s-a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preferat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gruparea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doua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componente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module, 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nu fi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lastRenderedPageBreak/>
        <w:t>incarcate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fiecare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aplicatie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fapt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macar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putin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performanta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aplicatiei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EB7AEB3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Despre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date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(cum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explicat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sectiunea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despre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request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),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formata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dintr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 API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hostat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local format din 2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sectii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Anime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Accounts.</w:t>
      </w:r>
    </w:p>
    <w:p w14:paraId="77B5EAA8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Sectia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Accounts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cuprinde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: un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id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unic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complet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username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email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parola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raspunsul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intrebarea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Securitate.</w:t>
      </w:r>
    </w:p>
    <w:p w14:paraId="18F822E0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Sectia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Anime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cuprinde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un id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unic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rating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numarul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episode,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studioul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facut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genul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un link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catre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imaginea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afisata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descrierea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25E97F6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Experienta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arata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cam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acceseaza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site-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ajunge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home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doua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butoane</w:t>
      </w:r>
      <w:proofErr w:type="spellEnd"/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: Log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Register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Register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creeaza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trimis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Log In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introduce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corect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trimis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aratata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de pe site.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putea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alege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duca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unde</w:t>
      </w:r>
      <w:proofErr w:type="spellEnd"/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vor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fi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afisate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detalii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despre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respectiv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asemenea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acceseze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manage account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schimbe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In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header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afla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onul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sz w:val="24"/>
          <w:szCs w:val="24"/>
          <w:lang w:val="en-US"/>
        </w:rPr>
        <w:t xml:space="preserve">About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pe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acceseze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orice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1F86EC5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32BE2A1A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461EA34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7B629904" w14:textId="77777777" w:rsidR="00A36CAC" w:rsidRPr="00A81B41" w:rsidRDefault="00D43CD0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Utilizarea</w:t>
      </w:r>
      <w:proofErr w:type="spellEnd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aplicatiei</w:t>
      </w:r>
      <w:proofErr w:type="spellEnd"/>
    </w:p>
    <w:p w14:paraId="10951D46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390D2C8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Aplicatia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dispune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header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footer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indiferent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accesata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Footer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autorilor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header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fiind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complex.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are logo-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site-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ducand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intoarcerea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login/register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Tot in header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About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care duce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detaliile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au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realizat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5F32005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deschiderea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aplicatiei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apa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r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optiunile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log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in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register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Daca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alege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optiunea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register,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completeaza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datele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functie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criteriile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fiecarui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camp,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register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redirectionat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log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in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7B201FBA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logare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corecta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se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ajunge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site-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Aceasta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are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tabel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-urile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inscrise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site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momentul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respectiv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ordonate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by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default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functie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popularitate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dispune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drop down menu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multe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posibilitati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sortare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urilor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alfabetic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studio,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rating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revenirea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optiunea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sortare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default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dupa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popularitate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Tabelul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contine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informatiile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baza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ale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locul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tabelul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popularitatii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rating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numarul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episoade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stu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dioul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genurile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din care face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anime-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tabel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clickable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accesarea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redirectionand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respectiv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1A6E2074" w14:textId="77777777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lastRenderedPageBreak/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principala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contine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search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bar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in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cauta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Daca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introdus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valid,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search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duce la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afisarea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paginii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respectiv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Altfel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pe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message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box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‘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’Anime not found’’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ab/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Langa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search bar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Manage Anime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Apasarea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acestuia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duce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ilizatorul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o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care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adauga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anime,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modifica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existent.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Asemanator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acest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exista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butonul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Manage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Account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care ii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permite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utilizatorului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modificarea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stergerea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unui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deja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existent,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conditia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a introduce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usern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ame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corespunzator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DFBB9D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</w:rPr>
      </w:pPr>
    </w:p>
    <w:p w14:paraId="5B2D35B9" w14:textId="77777777" w:rsidR="00A36CAC" w:rsidRPr="00A81B41" w:rsidRDefault="00D43CD0">
      <w:pP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A81B41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Concluzii</w:t>
      </w:r>
      <w:proofErr w:type="spellEnd"/>
    </w:p>
    <w:p w14:paraId="7072E32E" w14:textId="77777777" w:rsidR="00A36CAC" w:rsidRPr="00A81B41" w:rsidRDefault="00A36CA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DF6AEE5" w14:textId="309023DB" w:rsidR="005B51AE" w:rsidRPr="00A81B41" w:rsidRDefault="00D00BF2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Task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un site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privit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="00736F0C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a o </w:t>
      </w:r>
      <w:proofErr w:type="spellStart"/>
      <w:r w:rsidR="00736F0C" w:rsidRPr="00A81B41">
        <w:rPr>
          <w:rFonts w:asciiTheme="minorHAnsi" w:hAnsiTheme="minorHAnsi" w:cstheme="minorHAnsi"/>
          <w:sz w:val="24"/>
          <w:szCs w:val="24"/>
          <w:lang w:val="en-US"/>
        </w:rPr>
        <w:t>provocare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Posibilitatile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erau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numeroase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dar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partea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importanta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="000772F9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gasim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‘</w:t>
      </w:r>
      <w:r w:rsidR="007746A5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’hook’’</w:t>
      </w:r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motivul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care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cineva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ar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alege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produsul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nostru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defavoarea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altora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u</w:t>
      </w:r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n </w:t>
      </w:r>
      <w:r w:rsidR="007F6746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control </w:t>
      </w:r>
      <w:proofErr w:type="spellStart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>nelimitat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scopul</w:t>
      </w:r>
      <w:proofErr w:type="spellEnd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a </w:t>
      </w:r>
      <w:proofErr w:type="spellStart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>testa</w:t>
      </w:r>
      <w:proofErr w:type="spellEnd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>abilitatea</w:t>
      </w:r>
      <w:proofErr w:type="spellEnd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>oamenilor</w:t>
      </w:r>
      <w:proofErr w:type="spellEnd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gramStart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>ajunge</w:t>
      </w:r>
      <w:proofErr w:type="spellEnd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un </w:t>
      </w:r>
      <w:proofErr w:type="spellStart"/>
      <w:r w:rsidR="007F6746" w:rsidRPr="00A81B41">
        <w:rPr>
          <w:rFonts w:asciiTheme="minorHAnsi" w:hAnsiTheme="minorHAnsi" w:cstheme="minorHAnsi"/>
          <w:sz w:val="24"/>
          <w:szCs w:val="24"/>
          <w:lang w:val="en-US"/>
        </w:rPr>
        <w:t>consens</w:t>
      </w:r>
      <w:proofErr w:type="spellEnd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>parut</w:t>
      </w:r>
      <w:proofErr w:type="spellEnd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o idee </w:t>
      </w:r>
      <w:proofErr w:type="spellStart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>destul</w:t>
      </w:r>
      <w:proofErr w:type="spellEnd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>indrazneata</w:t>
      </w:r>
      <w:proofErr w:type="spellEnd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fi </w:t>
      </w:r>
      <w:proofErr w:type="spellStart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>puna</w:t>
      </w:r>
      <w:proofErr w:type="spellEnd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>aplicare</w:t>
      </w:r>
      <w:proofErr w:type="spellEnd"/>
      <w:r w:rsidR="00FF6BCD"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28247E9" w14:textId="769DFB11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realizat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cu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gandul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la un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deja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existent,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Wikipedia</w:t>
      </w:r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(un </w:t>
      </w:r>
      <w:r w:rsidR="009A7493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site</w:t>
      </w:r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>modificat</w:t>
      </w:r>
      <w:proofErr w:type="spellEnd"/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>utilizatori</w:t>
      </w:r>
      <w:proofErr w:type="spellEnd"/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am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luat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conceptul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“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poate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contribui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oricine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”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l-am </w:t>
      </w:r>
      <w:proofErr w:type="spellStart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>dus</w:t>
      </w:r>
      <w:proofErr w:type="spellEnd"/>
      <w:r w:rsidR="007746A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extrem</w:t>
      </w:r>
      <w:proofErr w:type="spellEnd"/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incercarea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testa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reactiile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publicului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intr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>-un experi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ment social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improvizat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5B0D7435" w14:textId="0562CAC1" w:rsidR="00A36CAC" w:rsidRPr="00A81B41" w:rsidRDefault="00D43CD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Fiind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primul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nostru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proiect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realiza</w:t>
      </w:r>
      <w:r w:rsidR="005B51AE" w:rsidRPr="00A81B41">
        <w:rPr>
          <w:rFonts w:asciiTheme="minorHAnsi" w:hAnsiTheme="minorHAnsi" w:cstheme="minorHAnsi"/>
          <w:sz w:val="24"/>
          <w:szCs w:val="24"/>
          <w:lang w:val="en-US"/>
        </w:rPr>
        <w:t>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Javascrip</w:t>
      </w:r>
      <w:r w:rsidR="009A7493" w:rsidRPr="00A81B41">
        <w:rPr>
          <w:rFonts w:asciiTheme="minorHAnsi" w:hAnsiTheme="minorHAnsi" w:cstheme="minorHAnsi"/>
          <w:sz w:val="24"/>
          <w:szCs w:val="24"/>
          <w:lang w:val="en-US"/>
        </w:rPr>
        <w:t>t</w:t>
      </w:r>
      <w:proofErr w:type="spellEnd"/>
      <w:r w:rsidR="005B51AE" w:rsidRPr="00A81B41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folosind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framework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ul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Angular</w:t>
      </w:r>
      <w:r w:rsidR="005B51A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a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fost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pe cat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frustrant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5B51AE" w:rsidRPr="00A81B41">
        <w:rPr>
          <w:rFonts w:asciiTheme="minorHAnsi" w:hAnsiTheme="minorHAnsi" w:cstheme="minorHAnsi"/>
          <w:sz w:val="24"/>
          <w:szCs w:val="24"/>
          <w:lang w:val="en-US"/>
        </w:rPr>
        <w:t>pe</w:t>
      </w:r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tat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interesant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descoperim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probleme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81B41">
        <w:rPr>
          <w:rFonts w:asciiTheme="minorHAnsi" w:hAnsiTheme="minorHAnsi" w:cstheme="minorHAnsi"/>
          <w:sz w:val="24"/>
          <w:szCs w:val="24"/>
          <w:lang w:val="en-US"/>
        </w:rPr>
        <w:t>rezolvarile</w:t>
      </w:r>
      <w:proofErr w:type="spellEnd"/>
      <w:r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lor.</w:t>
      </w:r>
      <w:r w:rsidR="00736F0C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36F0C" w:rsidRPr="00A81B41">
        <w:rPr>
          <w:rFonts w:asciiTheme="minorHAnsi" w:hAnsiTheme="minorHAnsi" w:cstheme="minorHAnsi"/>
          <w:sz w:val="24"/>
          <w:szCs w:val="24"/>
          <w:lang w:val="en-US"/>
        </w:rPr>
        <w:t>Experienta</w:t>
      </w:r>
      <w:proofErr w:type="spellEnd"/>
      <w:r w:rsidR="00736F0C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36F0C" w:rsidRPr="00A81B41">
        <w:rPr>
          <w:rFonts w:asciiTheme="minorHAnsi" w:hAnsiTheme="minorHAnsi" w:cstheme="minorHAnsi"/>
          <w:sz w:val="24"/>
          <w:szCs w:val="24"/>
          <w:lang w:val="en-US"/>
        </w:rPr>
        <w:t>capatata</w:t>
      </w:r>
      <w:proofErr w:type="spellEnd"/>
      <w:r w:rsidR="00736F0C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ne-a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ajutat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sa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ne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imbunatatim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abilitatile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coordonare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lucru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echipa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g</w:t>
      </w:r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eneralitatea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task-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ului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ne-a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oferit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oportunitatea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a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ne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dezvolta</w:t>
      </w:r>
      <w:proofErr w:type="spellEnd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565E" w:rsidRPr="00A81B41">
        <w:rPr>
          <w:rFonts w:asciiTheme="minorHAnsi" w:hAnsiTheme="minorHAnsi" w:cstheme="minorHAnsi"/>
          <w:sz w:val="24"/>
          <w:szCs w:val="24"/>
          <w:lang w:val="en-US"/>
        </w:rPr>
        <w:t>creativitatea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faptul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ca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proiectul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depindea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domeniul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 w:rsidR="00DD3415" w:rsidRPr="00A81B41">
        <w:rPr>
          <w:rFonts w:asciiTheme="minorHAnsi" w:hAnsiTheme="minorHAnsi" w:cstheme="minorHAnsi"/>
          <w:i/>
          <w:iCs/>
          <w:sz w:val="24"/>
          <w:szCs w:val="24"/>
          <w:lang w:val="en-US"/>
        </w:rPr>
        <w:t>frontend</w:t>
      </w:r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in care nu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mai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lucrasem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am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invatat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foarte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multe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lucruri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noi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, in special legate de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acest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domeniu</w:t>
      </w:r>
      <w:proofErr w:type="spellEnd"/>
      <w:r w:rsidR="00DD3415" w:rsidRPr="00A81B4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3008CC" w14:textId="1FE4E8E8" w:rsidR="00A36CAC" w:rsidRPr="00A81B41" w:rsidRDefault="00A36CAC">
      <w:pPr>
        <w:rPr>
          <w:sz w:val="24"/>
          <w:szCs w:val="24"/>
        </w:rPr>
      </w:pPr>
    </w:p>
    <w:sectPr w:rsidR="00A36CAC" w:rsidRPr="00A81B41">
      <w:headerReference w:type="default" r:id="rId7"/>
      <w:footerReference w:type="default" r:id="rId8"/>
      <w:pgSz w:w="595.30pt" w:h="841.90pt"/>
      <w:pgMar w:top="72pt" w:right="72pt" w:bottom="72pt" w:left="72pt" w:header="35.40pt" w:footer="35.40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99E921D" w14:textId="77777777" w:rsidR="00D43CD0" w:rsidRDefault="00D43CD0">
      <w:pPr>
        <w:spacing w:after="0pt"/>
      </w:pPr>
      <w:r>
        <w:separator/>
      </w:r>
    </w:p>
  </w:endnote>
  <w:endnote w:type="continuationSeparator" w:id="0">
    <w:p w14:paraId="0334DB14" w14:textId="77777777" w:rsidR="00D43CD0" w:rsidRDefault="00D43CD0">
      <w:pPr>
        <w:spacing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DEDDD4D" w14:textId="77777777" w:rsidR="002B31BE" w:rsidRDefault="00D43CD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ab/>
    </w:r>
    <w:r>
      <w:tab/>
    </w:r>
    <w:proofErr w:type="spellStart"/>
    <w:r>
      <w:t>Proiect</w:t>
    </w:r>
    <w:proofErr w:type="spellEnd"/>
    <w:r>
      <w:t xml:space="preserve"> </w:t>
    </w:r>
    <w:proofErr w:type="spellStart"/>
    <w:r>
      <w:t>realizat</w:t>
    </w:r>
    <w:proofErr w:type="spellEnd"/>
    <w:r>
      <w:t xml:space="preserve"> de:</w:t>
    </w:r>
  </w:p>
  <w:p w14:paraId="294FCA69" w14:textId="77777777" w:rsidR="002B31BE" w:rsidRDefault="00D43CD0">
    <w:pPr>
      <w:pStyle w:val="Footer"/>
    </w:pPr>
    <w:r>
      <w:tab/>
    </w:r>
    <w:r>
      <w:tab/>
      <w:t xml:space="preserve">Ana </w:t>
    </w:r>
    <w:proofErr w:type="spellStart"/>
    <w:r>
      <w:t>Oprea</w:t>
    </w:r>
    <w:proofErr w:type="spellEnd"/>
    <w:r>
      <w:t xml:space="preserve"> </w:t>
    </w:r>
    <w:proofErr w:type="spellStart"/>
    <w:r>
      <w:t>si</w:t>
    </w:r>
    <w:proofErr w:type="spellEnd"/>
    <w:r>
      <w:t xml:space="preserve"> Luca Lazar</w:t>
    </w:r>
  </w:p>
  <w:p w14:paraId="7514E64C" w14:textId="77777777" w:rsidR="002B31BE" w:rsidRDefault="00D43CD0">
    <w:pPr>
      <w:pStyle w:val="Footer"/>
      <w:jc w:val="end"/>
      <w:rPr>
        <w:lang w:val="en-US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7C41977" w14:textId="77777777" w:rsidR="00D43CD0" w:rsidRDefault="00D43CD0">
      <w:pPr>
        <w:spacing w:after="0pt"/>
      </w:pPr>
      <w:r>
        <w:rPr>
          <w:color w:val="000000"/>
        </w:rPr>
        <w:separator/>
      </w:r>
    </w:p>
  </w:footnote>
  <w:footnote w:type="continuationSeparator" w:id="0">
    <w:p w14:paraId="262EFFA8" w14:textId="77777777" w:rsidR="00D43CD0" w:rsidRDefault="00D43CD0">
      <w:pPr>
        <w:spacing w:after="0pt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6ADE77" w14:textId="77777777" w:rsidR="002B31BE" w:rsidRDefault="00D43CD0">
    <w:pPr>
      <w:pStyle w:val="Header"/>
      <w:jc w:val="center"/>
      <w:rPr>
        <w:lang w:val="en-US"/>
      </w:rPr>
    </w:pPr>
    <w:proofErr w:type="spellStart"/>
    <w:r>
      <w:rPr>
        <w:lang w:val="en-US"/>
      </w:rPr>
      <w:t>Universitatea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Transilvania</w:t>
    </w:r>
    <w:proofErr w:type="spellEnd"/>
    <w:r>
      <w:rPr>
        <w:lang w:val="en-US"/>
      </w:rPr>
      <w:t xml:space="preserve"> din Brasov</w:t>
    </w:r>
  </w:p>
  <w:p w14:paraId="72E57A9B" w14:textId="77777777" w:rsidR="002B31BE" w:rsidRDefault="00D43CD0">
    <w:pPr>
      <w:pStyle w:val="Header"/>
      <w:jc w:val="center"/>
      <w:rPr>
        <w:lang w:val="en-US"/>
      </w:rPr>
    </w:pPr>
    <w:proofErr w:type="spellStart"/>
    <w:r>
      <w:rPr>
        <w:lang w:val="en-US"/>
      </w:rPr>
      <w:t>Facultatea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Matematica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</w:t>
    </w:r>
    <w:proofErr w:type="spellEnd"/>
    <w:r>
      <w:rPr>
        <w:lang w:val="en-US"/>
      </w:rPr>
      <w:t xml:space="preserve"> Informatica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6CAC"/>
    <w:rsid w:val="000772F9"/>
    <w:rsid w:val="0051454B"/>
    <w:rsid w:val="0058565E"/>
    <w:rsid w:val="005B51AE"/>
    <w:rsid w:val="00736F0C"/>
    <w:rsid w:val="00755D66"/>
    <w:rsid w:val="007746A5"/>
    <w:rsid w:val="007F6746"/>
    <w:rsid w:val="009A7493"/>
    <w:rsid w:val="00A36CAC"/>
    <w:rsid w:val="00A81B41"/>
    <w:rsid w:val="00D00BF2"/>
    <w:rsid w:val="00D43CD0"/>
    <w:rsid w:val="00DD3415"/>
    <w:rsid w:val="00FE5002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7022"/>
  <w15:docId w15:val="{8A4C1CC4-B6CD-4FDA-8776-D3E8C81C7EB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8pt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225.65pt"/>
        <w:tab w:val="end" w:pos="451.30pt"/>
      </w:tabs>
      <w:spacing w:after="0pt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225.65pt"/>
        <w:tab w:val="end" w:pos="451.30pt"/>
      </w:tabs>
      <w:spacing w:after="0pt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webSettings" Target="webSettings.xml"/><Relationship Id="rId7" Type="http://purl.oclc.org/ooxml/officeDocument/relationships/header" Target="head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yperlink" Target="https://bulma.io/documentation/" TargetMode="Externa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6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ana.oprea1409@gmail.com</dc:creator>
  <dc:description/>
  <cp:lastModifiedBy>ana.oprea1409@gmail.com</cp:lastModifiedBy>
  <cp:revision>2</cp:revision>
  <dcterms:created xsi:type="dcterms:W3CDTF">2022-06-29T20:57:00Z</dcterms:created>
  <dcterms:modified xsi:type="dcterms:W3CDTF">2022-06-29T20:57:00Z</dcterms:modified>
</cp:coreProperties>
</file>